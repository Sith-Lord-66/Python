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95" w:rsidRDefault="003C469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-586740</wp:posOffset>
                </wp:positionV>
                <wp:extent cx="6010275" cy="5006340"/>
                <wp:effectExtent l="0" t="0" r="28575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500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16FD" w:rsidRDefault="00AD16FD">
                            <w:r>
                              <w:t>Logging in:</w:t>
                            </w:r>
                          </w:p>
                          <w:p w:rsidR="00AD16FD" w:rsidRDefault="00AD16FD">
                            <w:r>
                              <w:t xml:space="preserve">Do </w:t>
                            </w:r>
                            <w:r w:rsidR="00F25208">
                              <w:t>you want to log in or shut down?</w:t>
                            </w:r>
                          </w:p>
                          <w:p w:rsidR="00F25208" w:rsidRDefault="00910523">
                            <w:r>
                              <w:t>(</w:t>
                            </w:r>
                            <w:r w:rsidR="002124FC">
                              <w:t>User Input</w:t>
                            </w:r>
                            <w:r>
                              <w:t>)</w:t>
                            </w:r>
                          </w:p>
                          <w:p w:rsidR="00F25208" w:rsidRDefault="00F25208">
                            <w:r>
                              <w:t>(if user inputs shut down)</w:t>
                            </w:r>
                          </w:p>
                          <w:p w:rsidR="00F25208" w:rsidRDefault="00F25208">
                            <w:r>
                              <w:t>Shutting down system…</w:t>
                            </w:r>
                          </w:p>
                          <w:p w:rsidR="00F25208" w:rsidRDefault="00910523">
                            <w:r>
                              <w:t>(</w:t>
                            </w:r>
                            <w:r w:rsidR="00F25208">
                              <w:t>End program</w:t>
                            </w:r>
                            <w:r>
                              <w:t>)</w:t>
                            </w:r>
                          </w:p>
                          <w:p w:rsidR="00F25208" w:rsidRDefault="00F25208">
                            <w:r>
                              <w:t>(if user inputs log in)</w:t>
                            </w:r>
                          </w:p>
                          <w:p w:rsidR="00F25208" w:rsidRDefault="00F25208">
                            <w:r>
                              <w:t>Username:</w:t>
                            </w:r>
                          </w:p>
                          <w:p w:rsidR="00F25208" w:rsidRDefault="00910523">
                            <w:r>
                              <w:t>(</w:t>
                            </w:r>
                            <w:r w:rsidR="002124FC">
                              <w:t>User Input</w:t>
                            </w:r>
                            <w:r>
                              <w:t>)</w:t>
                            </w:r>
                          </w:p>
                          <w:p w:rsidR="00F25208" w:rsidRDefault="00F25208">
                            <w:r>
                              <w:t>Password:</w:t>
                            </w:r>
                          </w:p>
                          <w:p w:rsidR="00910523" w:rsidRDefault="008A378F" w:rsidP="008A378F">
                            <w:r>
                              <w:t xml:space="preserve">(if user inputs </w:t>
                            </w:r>
                            <w:r w:rsidR="00910523">
                              <w:t>in</w:t>
                            </w:r>
                            <w:r w:rsidR="002124FC">
                              <w:t xml:space="preserve">correct </w:t>
                            </w:r>
                            <w:r>
                              <w:t>username</w:t>
                            </w:r>
                            <w:r w:rsidR="00910523">
                              <w:t xml:space="preserve"> or password, user is prompted to enter in Username and Password)</w:t>
                            </w:r>
                          </w:p>
                          <w:p w:rsidR="00910523" w:rsidRDefault="00910523" w:rsidP="008A378F">
                            <w:r>
                              <w:t>(If user incorrectly enters username or password 3 times)</w:t>
                            </w:r>
                          </w:p>
                          <w:p w:rsidR="00910523" w:rsidRDefault="00910523" w:rsidP="008A378F">
                            <w:r>
                              <w:t>You have entered in an incorrect username or password too many times</w:t>
                            </w:r>
                          </w:p>
                          <w:p w:rsidR="00910523" w:rsidRDefault="00910523" w:rsidP="008A378F">
                            <w:r>
                              <w:t>You have been locked out</w:t>
                            </w:r>
                          </w:p>
                          <w:p w:rsidR="00910523" w:rsidRDefault="00910523" w:rsidP="008A378F">
                            <w:r>
                              <w:t>(End Program)</w:t>
                            </w:r>
                          </w:p>
                          <w:p w:rsidR="00910523" w:rsidRDefault="00910523" w:rsidP="008A378F">
                            <w:r>
                              <w:t>(If correct username and password is entered)</w:t>
                            </w:r>
                          </w:p>
                          <w:p w:rsidR="00910523" w:rsidRDefault="00910523" w:rsidP="008A378F">
                            <w:r>
                              <w:t>(takes user to menu screen)</w:t>
                            </w:r>
                          </w:p>
                          <w:p w:rsidR="00F25208" w:rsidRDefault="00F25208"/>
                          <w:p w:rsidR="00F25208" w:rsidRDefault="00F252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46.2pt;width:473.25pt;height:394.2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" fillcolor="white [3201]" strokeweight=".5pt">
                <v:textbox>
                  <w:txbxContent>
                    <w:p w:rsidR="00AD16FD" w:rsidRDefault="00AD16FD">
                      <w:r>
                        <w:t>Logging in:</w:t>
                      </w:r>
                    </w:p>
                    <w:p w:rsidR="00AD16FD" w:rsidRDefault="00AD16FD">
                      <w:r>
                        <w:t xml:space="preserve">Do </w:t>
                      </w:r>
                      <w:r w:rsidR="00F25208">
                        <w:t>you want to log in or shut down?</w:t>
                      </w:r>
                    </w:p>
                    <w:p w:rsidR="00F25208" w:rsidRDefault="00910523">
                      <w:r>
                        <w:t>(</w:t>
                      </w:r>
                      <w:r w:rsidR="002124FC">
                        <w:t>User Input</w:t>
                      </w:r>
                      <w:r>
                        <w:t>)</w:t>
                      </w:r>
                    </w:p>
                    <w:p w:rsidR="00F25208" w:rsidRDefault="00F25208">
                      <w:r>
                        <w:t>(if user inputs shut down)</w:t>
                      </w:r>
                    </w:p>
                    <w:p w:rsidR="00F25208" w:rsidRDefault="00F25208">
                      <w:r>
                        <w:t>Shutting down system…</w:t>
                      </w:r>
                    </w:p>
                    <w:p w:rsidR="00F25208" w:rsidRDefault="00910523">
                      <w:r>
                        <w:t>(</w:t>
                      </w:r>
                      <w:r w:rsidR="00F25208">
                        <w:t>End program</w:t>
                      </w:r>
                      <w:r>
                        <w:t>)</w:t>
                      </w:r>
                    </w:p>
                    <w:p w:rsidR="00F25208" w:rsidRDefault="00F25208">
                      <w:r>
                        <w:t>(if user inputs log in)</w:t>
                      </w:r>
                    </w:p>
                    <w:p w:rsidR="00F25208" w:rsidRDefault="00F25208">
                      <w:r>
                        <w:t>Username:</w:t>
                      </w:r>
                    </w:p>
                    <w:p w:rsidR="00F25208" w:rsidRDefault="00910523">
                      <w:r>
                        <w:t>(</w:t>
                      </w:r>
                      <w:r w:rsidR="002124FC">
                        <w:t>User Input</w:t>
                      </w:r>
                      <w:r>
                        <w:t>)</w:t>
                      </w:r>
                    </w:p>
                    <w:p w:rsidR="00F25208" w:rsidRDefault="00F25208">
                      <w:r>
                        <w:t>Password:</w:t>
                      </w:r>
                    </w:p>
                    <w:p w:rsidR="00910523" w:rsidRDefault="008A378F" w:rsidP="008A378F">
                      <w:r>
                        <w:t xml:space="preserve">(if user inputs </w:t>
                      </w:r>
                      <w:r w:rsidR="00910523">
                        <w:t>in</w:t>
                      </w:r>
                      <w:r w:rsidR="002124FC">
                        <w:t xml:space="preserve">correct </w:t>
                      </w:r>
                      <w:r>
                        <w:t>username</w:t>
                      </w:r>
                      <w:r w:rsidR="00910523">
                        <w:t xml:space="preserve"> or password, user is prompted to enter in Username and Password)</w:t>
                      </w:r>
                    </w:p>
                    <w:p w:rsidR="00910523" w:rsidRDefault="00910523" w:rsidP="008A378F">
                      <w:r>
                        <w:t>(If user incorrectly enters username or password 3 times)</w:t>
                      </w:r>
                    </w:p>
                    <w:p w:rsidR="00910523" w:rsidRDefault="00910523" w:rsidP="008A378F">
                      <w:r>
                        <w:t>You have entered in an incorrect username or password too many times</w:t>
                      </w:r>
                    </w:p>
                    <w:p w:rsidR="00910523" w:rsidRDefault="00910523" w:rsidP="008A378F">
                      <w:r>
                        <w:t>You have been locked out</w:t>
                      </w:r>
                    </w:p>
                    <w:p w:rsidR="00910523" w:rsidRDefault="00910523" w:rsidP="008A378F">
                      <w:r>
                        <w:t>(End Program)</w:t>
                      </w:r>
                    </w:p>
                    <w:p w:rsidR="00910523" w:rsidRDefault="00910523" w:rsidP="008A378F">
                      <w:r>
                        <w:t>(If correct username and password is entered)</w:t>
                      </w:r>
                    </w:p>
                    <w:p w:rsidR="00910523" w:rsidRDefault="00910523" w:rsidP="008A378F">
                      <w:r>
                        <w:t>(takes user to menu screen)</w:t>
                      </w:r>
                    </w:p>
                    <w:p w:rsidR="00F25208" w:rsidRDefault="00F25208"/>
                    <w:p w:rsidR="00F25208" w:rsidRDefault="00F25208"/>
                  </w:txbxContent>
                </v:textbox>
                <w10:wrap anchorx="margin"/>
              </v:shape>
            </w:pict>
          </mc:Fallback>
        </mc:AlternateContent>
      </w:r>
    </w:p>
    <w:p w:rsidR="003C4695" w:rsidRDefault="003C469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4353658</wp:posOffset>
                </wp:positionV>
                <wp:extent cx="5996940" cy="4030980"/>
                <wp:effectExtent l="0" t="0" r="2286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403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4695" w:rsidRDefault="003C4695">
                            <w:r>
                              <w:t>Menu Screen:</w:t>
                            </w:r>
                          </w:p>
                          <w:p w:rsidR="00910523" w:rsidRDefault="00910523">
                            <w:r>
                              <w:t>Please select a function:</w:t>
                            </w:r>
                          </w:p>
                          <w:p w:rsidR="00910523" w:rsidRDefault="00910523" w:rsidP="009105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Add A Competitor</w:t>
                            </w:r>
                          </w:p>
                          <w:p w:rsidR="00910523" w:rsidRDefault="00910523" w:rsidP="009105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Remove A Competitor</w:t>
                            </w:r>
                          </w:p>
                          <w:p w:rsidR="00910523" w:rsidRDefault="00910523" w:rsidP="009105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Complete Reaction Time Tests</w:t>
                            </w:r>
                          </w:p>
                          <w:p w:rsidR="00910523" w:rsidRDefault="00910523" w:rsidP="009105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Enter Climb Times</w:t>
                            </w:r>
                          </w:p>
                          <w:p w:rsidR="00910523" w:rsidRDefault="00910523" w:rsidP="009105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Show Competitor Details </w:t>
                            </w:r>
                          </w:p>
                          <w:p w:rsidR="00910523" w:rsidRDefault="00910523" w:rsidP="009105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Produce Reports</w:t>
                            </w:r>
                          </w:p>
                          <w:p w:rsidR="003C4695" w:rsidRDefault="003C4695" w:rsidP="009105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Log Off</w:t>
                            </w:r>
                          </w:p>
                          <w:p w:rsidR="00910523" w:rsidRDefault="00910523" w:rsidP="00910523">
                            <w:r>
                              <w:t>(If user enters 1, takes user to Entering Competitor Details)</w:t>
                            </w:r>
                          </w:p>
                          <w:p w:rsidR="00910523" w:rsidRDefault="00910523" w:rsidP="00910523">
                            <w:r>
                              <w:t>(if user enters 2, takes user to Removing Details)</w:t>
                            </w:r>
                          </w:p>
                          <w:p w:rsidR="00910523" w:rsidRDefault="003C4695" w:rsidP="00910523">
                            <w:r>
                              <w:t>(if user enters 3, takes user to Reaction Tests)</w:t>
                            </w:r>
                          </w:p>
                          <w:p w:rsidR="003C4695" w:rsidRDefault="003C4695" w:rsidP="00910523">
                            <w:r>
                              <w:t>(if user enters 4, takes user to Entering in Climbs)</w:t>
                            </w:r>
                          </w:p>
                          <w:p w:rsidR="003C4695" w:rsidRDefault="003C4695" w:rsidP="00910523">
                            <w:r>
                              <w:t>(if user enters 5, takes user to Showing Competitor Details)</w:t>
                            </w:r>
                          </w:p>
                          <w:p w:rsidR="003C4695" w:rsidRDefault="003C4695" w:rsidP="00910523">
                            <w:r>
                              <w:t>(if user enters 6, takes user to Report Menu)</w:t>
                            </w:r>
                          </w:p>
                          <w:p w:rsidR="003C4695" w:rsidRDefault="003C4695" w:rsidP="00910523">
                            <w:r>
                              <w:t>(if user enters 7, takes user back to Logging off)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2" o:spid="_x0000_s1027" type="#_x0000_t202" style="position:absolute;margin-left:0;margin-top:342.8pt;width:472.2pt;height:317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" fillcolor="white [3201]" strokeweight=".5pt">
                <v:textbox>
                  <w:txbxContent>
                    <w:p w:rsidR="003C4695" w:rsidRDefault="003C4695">
                      <w:r>
                        <w:t>Menu Screen:</w:t>
                      </w:r>
                    </w:p>
                    <w:p w:rsidR="00910523" w:rsidRDefault="00910523">
                      <w:r>
                        <w:t>Please select a function:</w:t>
                      </w:r>
                    </w:p>
                    <w:p w:rsidR="00910523" w:rsidRDefault="00910523" w:rsidP="009105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Add A Competitor</w:t>
                      </w:r>
                    </w:p>
                    <w:p w:rsidR="00910523" w:rsidRDefault="00910523" w:rsidP="009105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Remove A Competitor</w:t>
                      </w:r>
                    </w:p>
                    <w:p w:rsidR="00910523" w:rsidRDefault="00910523" w:rsidP="009105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Complete Reaction Time Tests</w:t>
                      </w:r>
                    </w:p>
                    <w:p w:rsidR="00910523" w:rsidRDefault="00910523" w:rsidP="009105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Enter Climb Times</w:t>
                      </w:r>
                    </w:p>
                    <w:p w:rsidR="00910523" w:rsidRDefault="00910523" w:rsidP="009105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Show Competitor Details </w:t>
                      </w:r>
                    </w:p>
                    <w:p w:rsidR="00910523" w:rsidRDefault="00910523" w:rsidP="009105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Produce Reports</w:t>
                      </w:r>
                    </w:p>
                    <w:p w:rsidR="003C4695" w:rsidRDefault="003C4695" w:rsidP="009105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Log Off</w:t>
                      </w:r>
                    </w:p>
                    <w:p w:rsidR="00910523" w:rsidRDefault="00910523" w:rsidP="00910523">
                      <w:r>
                        <w:t>(If user enters 1, takes user to Entering Competitor Details)</w:t>
                      </w:r>
                    </w:p>
                    <w:p w:rsidR="00910523" w:rsidRDefault="00910523" w:rsidP="00910523">
                      <w:r>
                        <w:t>(if user enters 2, takes user to Removing Details)</w:t>
                      </w:r>
                    </w:p>
                    <w:p w:rsidR="00910523" w:rsidRDefault="003C4695" w:rsidP="00910523">
                      <w:r>
                        <w:t>(if user enters 3, takes user to Reaction Tests)</w:t>
                      </w:r>
                    </w:p>
                    <w:p w:rsidR="003C4695" w:rsidRDefault="003C4695" w:rsidP="00910523">
                      <w:r>
                        <w:t>(if user enters 4, takes user to Entering in Climbs)</w:t>
                      </w:r>
                    </w:p>
                    <w:p w:rsidR="003C4695" w:rsidRDefault="003C4695" w:rsidP="00910523">
                      <w:r>
                        <w:t>(if user enters 5, takes user to Showing Competitor Details)</w:t>
                      </w:r>
                    </w:p>
                    <w:p w:rsidR="003C4695" w:rsidRDefault="003C4695" w:rsidP="00910523">
                      <w:r>
                        <w:t>(if user enters 6, takes user to Report Menu)</w:t>
                      </w:r>
                    </w:p>
                    <w:p w:rsidR="003C4695" w:rsidRDefault="003C4695" w:rsidP="00910523">
                      <w:r>
                        <w:t>(if user enters 7, takes user back to Logging off)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E858CC" w:rsidRDefault="00E858CC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-617220</wp:posOffset>
                </wp:positionV>
                <wp:extent cx="6033135" cy="5120640"/>
                <wp:effectExtent l="0" t="0" r="24765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3135" cy="5120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4695" w:rsidRDefault="00AD6F35">
                            <w:r>
                              <w:t>Entering Competitor Details:</w:t>
                            </w:r>
                          </w:p>
                          <w:p w:rsidR="00AD6F35" w:rsidRDefault="00AD6F35">
                            <w:r>
                              <w:t>To enter in a competitor, please enter in their first name:</w:t>
                            </w:r>
                          </w:p>
                          <w:p w:rsidR="00AD6F35" w:rsidRDefault="00AD6F35">
                            <w:r>
                              <w:t>(User input)</w:t>
                            </w:r>
                          </w:p>
                          <w:p w:rsidR="00AD6F35" w:rsidRDefault="00AD6F35">
                            <w:r>
                              <w:t>Enter their last name:</w:t>
                            </w:r>
                          </w:p>
                          <w:p w:rsidR="00AD6F35" w:rsidRDefault="00AD6F35">
                            <w:r>
                              <w:t>(User input)</w:t>
                            </w:r>
                          </w:p>
                          <w:p w:rsidR="00AD6F35" w:rsidRDefault="00AD6F35">
                            <w:r>
                              <w:t>Phone number:</w:t>
                            </w:r>
                          </w:p>
                          <w:p w:rsidR="00AD6F35" w:rsidRDefault="00AD6F35">
                            <w:r>
                              <w:t>(User input)</w:t>
                            </w:r>
                          </w:p>
                          <w:p w:rsidR="00AD6F35" w:rsidRDefault="00AD6F35">
                            <w:r>
                              <w:t>Postcode:</w:t>
                            </w:r>
                          </w:p>
                          <w:p w:rsidR="00AD6F35" w:rsidRDefault="00AD6F35">
                            <w:r>
                              <w:t>(User input)</w:t>
                            </w:r>
                          </w:p>
                          <w:p w:rsidR="00AD6F35" w:rsidRDefault="00AD6F35">
                            <w:r>
                              <w:t>And Email Address:</w:t>
                            </w:r>
                          </w:p>
                          <w:p w:rsidR="00AD6F35" w:rsidRDefault="00AD6F35">
                            <w:r>
                              <w:t>(User input)</w:t>
                            </w:r>
                          </w:p>
                          <w:p w:rsidR="00AD6F35" w:rsidRDefault="00AD6F35">
                            <w:r>
                              <w:t xml:space="preserve">Shows user all entered data </w:t>
                            </w:r>
                          </w:p>
                          <w:p w:rsidR="00AD6F35" w:rsidRDefault="00AD6F35">
                            <w:r>
                              <w:t>Is this correct?</w:t>
                            </w:r>
                          </w:p>
                          <w:p w:rsidR="00AD6F35" w:rsidRDefault="00AD6F35">
                            <w:r>
                              <w:t>(If no, the user is prompted to renter data)</w:t>
                            </w:r>
                          </w:p>
                          <w:p w:rsidR="00AD6F35" w:rsidRDefault="00AD6F35">
                            <w:r>
                              <w:t>(if yes, the user is assigned a number</w:t>
                            </w:r>
                            <w:r w:rsidR="00943C5C">
                              <w:t xml:space="preserve"> and data is stored to the CSV file)</w:t>
                            </w:r>
                          </w:p>
                          <w:p w:rsidR="00943C5C" w:rsidRDefault="00943C5C">
                            <w:r>
                              <w:t>Do you want to add another competitor?</w:t>
                            </w:r>
                          </w:p>
                          <w:p w:rsidR="00943C5C" w:rsidRDefault="00943C5C">
                            <w:r>
                              <w:t>(if yes, the user is prompted to enter in another competitor’s details)</w:t>
                            </w:r>
                          </w:p>
                          <w:p w:rsidR="00943C5C" w:rsidRDefault="00943C5C">
                            <w:r>
                              <w:t>(if no, system returns to menu screen)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3" o:spid="_x0000_s1028" type="#_x0000_t202" style="position:absolute;margin-left:0;margin-top:-48.6pt;width:475.05pt;height:403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" fillcolor="white [3201]" strokeweight=".5pt">
                <v:textbox>
                  <w:txbxContent>
                    <w:p w:rsidR="003C4695" w:rsidRDefault="00AD6F35">
                      <w:r>
                        <w:t>Entering Competitor Details:</w:t>
                      </w:r>
                    </w:p>
                    <w:p w:rsidR="00AD6F35" w:rsidRDefault="00AD6F35">
                      <w:r>
                        <w:t>To enter in a competitor, please enter in their first name:</w:t>
                      </w:r>
                    </w:p>
                    <w:p w:rsidR="00AD6F35" w:rsidRDefault="00AD6F35">
                      <w:r>
                        <w:t>(User input)</w:t>
                      </w:r>
                    </w:p>
                    <w:p w:rsidR="00AD6F35" w:rsidRDefault="00AD6F35">
                      <w:r>
                        <w:t>Enter their last name:</w:t>
                      </w:r>
                    </w:p>
                    <w:p w:rsidR="00AD6F35" w:rsidRDefault="00AD6F35">
                      <w:r>
                        <w:t>(User input)</w:t>
                      </w:r>
                    </w:p>
                    <w:p w:rsidR="00AD6F35" w:rsidRDefault="00AD6F35">
                      <w:r>
                        <w:t>Phone number:</w:t>
                      </w:r>
                    </w:p>
                    <w:p w:rsidR="00AD6F35" w:rsidRDefault="00AD6F35">
                      <w:r>
                        <w:t>(User input)</w:t>
                      </w:r>
                    </w:p>
                    <w:p w:rsidR="00AD6F35" w:rsidRDefault="00AD6F35">
                      <w:r>
                        <w:t>Postcode:</w:t>
                      </w:r>
                    </w:p>
                    <w:p w:rsidR="00AD6F35" w:rsidRDefault="00AD6F35">
                      <w:r>
                        <w:t>(User input)</w:t>
                      </w:r>
                    </w:p>
                    <w:p w:rsidR="00AD6F35" w:rsidRDefault="00AD6F35">
                      <w:r>
                        <w:t>And Email Address:</w:t>
                      </w:r>
                    </w:p>
                    <w:p w:rsidR="00AD6F35" w:rsidRDefault="00AD6F35">
                      <w:r>
                        <w:t>(User input)</w:t>
                      </w:r>
                    </w:p>
                    <w:p w:rsidR="00AD6F35" w:rsidRDefault="00AD6F35">
                      <w:r>
                        <w:t xml:space="preserve">Shows user all entered data </w:t>
                      </w:r>
                    </w:p>
                    <w:p w:rsidR="00AD6F35" w:rsidRDefault="00AD6F35">
                      <w:r>
                        <w:t>Is this correct?</w:t>
                      </w:r>
                    </w:p>
                    <w:p w:rsidR="00AD6F35" w:rsidRDefault="00AD6F35">
                      <w:r>
                        <w:t>(If no, the user is prompted to renter data)</w:t>
                      </w:r>
                    </w:p>
                    <w:p w:rsidR="00AD6F35" w:rsidRDefault="00AD6F35">
                      <w:r>
                        <w:t>(if yes, the user is assigned a number</w:t>
                      </w:r>
                      <w:r w:rsidR="00943C5C">
                        <w:t xml:space="preserve"> and data is stored to the CSV file)</w:t>
                      </w:r>
                    </w:p>
                    <w:p w:rsidR="00943C5C" w:rsidRDefault="00943C5C">
                      <w:r>
                        <w:t>Do you want to add another competitor?</w:t>
                      </w:r>
                    </w:p>
                    <w:p w:rsidR="00943C5C" w:rsidRDefault="00943C5C">
                      <w:r>
                        <w:t>(if yes, the user is prompted to enter in another competitor’s details)</w:t>
                      </w:r>
                    </w:p>
                    <w:p w:rsidR="00943C5C" w:rsidRDefault="00943C5C">
                      <w:r>
                        <w:t>(if no, system returns to menu screen)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858CC" w:rsidRDefault="00E858C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4469130</wp:posOffset>
                </wp:positionV>
                <wp:extent cx="6019800" cy="4434840"/>
                <wp:effectExtent l="0" t="0" r="1905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443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58CC" w:rsidRDefault="00E858CC">
                            <w:r>
                              <w:t>Reaction Time Tests:</w:t>
                            </w:r>
                          </w:p>
                          <w:p w:rsidR="00E858CC" w:rsidRDefault="00E858CC">
                            <w:r>
                              <w:t>Please enter the competitor’s assigned number:</w:t>
                            </w:r>
                          </w:p>
                          <w:p w:rsidR="00E858CC" w:rsidRDefault="00E858CC">
                            <w:r>
                              <w:t>(User input)</w:t>
                            </w:r>
                          </w:p>
                          <w:p w:rsidR="00E858CC" w:rsidRDefault="00E858CC">
                            <w:r>
                              <w:t>Press the Enter button when the word “CLICK” appears:</w:t>
                            </w:r>
                          </w:p>
                          <w:p w:rsidR="00E858CC" w:rsidRDefault="00E858CC">
                            <w:r>
                              <w:t>CLICK</w:t>
                            </w:r>
                          </w:p>
                          <w:p w:rsidR="00E858CC" w:rsidRDefault="00E858CC">
                            <w:r>
                              <w:t>(User input)</w:t>
                            </w:r>
                          </w:p>
                          <w:p w:rsidR="00E858CC" w:rsidRDefault="00E858CC">
                            <w:r>
                              <w:t>CLICK</w:t>
                            </w:r>
                          </w:p>
                          <w:p w:rsidR="00E858CC" w:rsidRDefault="00E858CC">
                            <w:r>
                              <w:t>(User input)</w:t>
                            </w:r>
                          </w:p>
                          <w:p w:rsidR="00E858CC" w:rsidRDefault="00E858CC">
                            <w:r>
                              <w:t>CLICK</w:t>
                            </w:r>
                          </w:p>
                          <w:p w:rsidR="00E858CC" w:rsidRDefault="00E858CC">
                            <w:r>
                              <w:t>(User input)</w:t>
                            </w:r>
                          </w:p>
                          <w:p w:rsidR="00E858CC" w:rsidRDefault="00E858CC">
                            <w:r>
                              <w:t>Your three times were: (times)</w:t>
                            </w:r>
                          </w:p>
                          <w:p w:rsidR="00E858CC" w:rsidRDefault="00E858CC">
                            <w:r>
                              <w:t>Your average time was: (Average time)</w:t>
                            </w:r>
                          </w:p>
                          <w:p w:rsidR="00E858CC" w:rsidRDefault="00E858CC">
                            <w:r>
                              <w:t>(time recorded to CSV file)</w:t>
                            </w:r>
                          </w:p>
                          <w:p w:rsidR="00E858CC" w:rsidRDefault="00E858CC">
                            <w:r>
                              <w:t>Press enter when the Number 5 appears:</w:t>
                            </w:r>
                          </w:p>
                          <w:p w:rsidR="00E858CC" w:rsidRDefault="00E858C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4" o:spid="_x0000_s1029" type="#_x0000_t202" style="position:absolute;margin-left:0;margin-top:351.9pt;width:474pt;height:349.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" fillcolor="white [3201]" strokeweight=".5pt">
                <v:textbox>
                  <w:txbxContent>
                    <w:p w:rsidR="00E858CC" w:rsidRDefault="00E858CC">
                      <w:r>
                        <w:t>Reaction Time Tests:</w:t>
                      </w:r>
                    </w:p>
                    <w:p w:rsidR="00E858CC" w:rsidRDefault="00E858CC">
                      <w:r>
                        <w:t>Please enter the competitor’s assigned number:</w:t>
                      </w:r>
                    </w:p>
                    <w:p w:rsidR="00E858CC" w:rsidRDefault="00E858CC">
                      <w:r>
                        <w:t>(User input)</w:t>
                      </w:r>
                    </w:p>
                    <w:p w:rsidR="00E858CC" w:rsidRDefault="00E858CC">
                      <w:r>
                        <w:t>Press the Enter button when the word “CLICK” appears:</w:t>
                      </w:r>
                    </w:p>
                    <w:p w:rsidR="00E858CC" w:rsidRDefault="00E858CC">
                      <w:r>
                        <w:t>CLICK</w:t>
                      </w:r>
                    </w:p>
                    <w:p w:rsidR="00E858CC" w:rsidRDefault="00E858CC">
                      <w:r>
                        <w:t>(User input)</w:t>
                      </w:r>
                    </w:p>
                    <w:p w:rsidR="00E858CC" w:rsidRDefault="00E858CC">
                      <w:r>
                        <w:t>CLICK</w:t>
                      </w:r>
                    </w:p>
                    <w:p w:rsidR="00E858CC" w:rsidRDefault="00E858CC">
                      <w:r>
                        <w:t>(User input)</w:t>
                      </w:r>
                    </w:p>
                    <w:p w:rsidR="00E858CC" w:rsidRDefault="00E858CC">
                      <w:r>
                        <w:t>CLICK</w:t>
                      </w:r>
                    </w:p>
                    <w:p w:rsidR="00E858CC" w:rsidRDefault="00E858CC">
                      <w:r>
                        <w:t>(User input)</w:t>
                      </w:r>
                    </w:p>
                    <w:p w:rsidR="00E858CC" w:rsidRDefault="00E858CC">
                      <w:r>
                        <w:t>Your three times were: (times)</w:t>
                      </w:r>
                    </w:p>
                    <w:p w:rsidR="00E858CC" w:rsidRDefault="00E858CC">
                      <w:r>
                        <w:t>Your average time was: (Average time)</w:t>
                      </w:r>
                    </w:p>
                    <w:p w:rsidR="00E858CC" w:rsidRDefault="00E858CC">
                      <w:r>
                        <w:t>(time recorded to CSV file)</w:t>
                      </w:r>
                    </w:p>
                    <w:p w:rsidR="00E858CC" w:rsidRDefault="00E858CC">
                      <w:r>
                        <w:t>Press enter when the Number 5 appears:</w:t>
                      </w:r>
                    </w:p>
                    <w:p w:rsidR="00E858CC" w:rsidRDefault="00E858CC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6733E8" w:rsidRDefault="00A43570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5417820</wp:posOffset>
                </wp:positionV>
                <wp:extent cx="5974080" cy="3497580"/>
                <wp:effectExtent l="0" t="0" r="2667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3497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3570" w:rsidRDefault="00A43570">
                            <w:r>
                              <w:t>Reports:</w:t>
                            </w:r>
                          </w:p>
                          <w:p w:rsidR="00A43570" w:rsidRDefault="00A43570">
                            <w:r>
                              <w:t>The 4 types of reports are:</w:t>
                            </w:r>
                          </w:p>
                          <w:p w:rsidR="00A43570" w:rsidRDefault="00A43570" w:rsidP="00A435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Overall competitor report based on individual performance</w:t>
                            </w:r>
                          </w:p>
                          <w:p w:rsidR="00A43570" w:rsidRDefault="00A43570" w:rsidP="00A435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Leader board of reaction test results</w:t>
                            </w:r>
                          </w:p>
                          <w:p w:rsidR="00A43570" w:rsidRDefault="00A43570" w:rsidP="00A435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Lead board of climb times</w:t>
                            </w:r>
                          </w:p>
                          <w:p w:rsidR="00A43570" w:rsidRDefault="00A43570" w:rsidP="00A435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Overall leader board based on reaction and climb times</w:t>
                            </w:r>
                          </w:p>
                          <w:p w:rsidR="00A43570" w:rsidRDefault="00A43570" w:rsidP="00A43570">
                            <w:r>
                              <w:t>(if user enters 1, a report is shown of a single competitor’s details)</w:t>
                            </w:r>
                          </w:p>
                          <w:p w:rsidR="00A43570" w:rsidRDefault="00A43570" w:rsidP="00A43570">
                            <w:r>
                              <w:t>(if user enters 2, a report is shown of reaction time scores)</w:t>
                            </w:r>
                          </w:p>
                          <w:p w:rsidR="00A43570" w:rsidRDefault="00A43570" w:rsidP="00A43570">
                            <w:r>
                              <w:t>(if user enters 3, a report is shown of climb scores)</w:t>
                            </w:r>
                          </w:p>
                          <w:p w:rsidR="00A43570" w:rsidRDefault="00A43570" w:rsidP="00A43570">
                            <w:r>
                              <w:t>(if user enters 4, a report is shown of an overall leader board)</w:t>
                            </w:r>
                          </w:p>
                          <w:p w:rsidR="00A43570" w:rsidRDefault="00A43570" w:rsidP="00A43570">
                            <w:r>
                              <w:t>Do you want to produce another report?</w:t>
                            </w:r>
                          </w:p>
                          <w:p w:rsidR="00A43570" w:rsidRDefault="00A43570" w:rsidP="00A43570">
                            <w:r>
                              <w:t>(if yes, the user is taken back to the start of the report menu)</w:t>
                            </w:r>
                          </w:p>
                          <w:p w:rsidR="00A43570" w:rsidRDefault="00A43570" w:rsidP="00A43570">
                            <w:r>
                              <w:t>(if no, the user is taken back to the menu screen)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6" o:spid="_x0000_s1030" type="#_x0000_t202" style="position:absolute;margin-left:-10.8pt;margin-top:426.6pt;width:470.4pt;height:27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" fillcolor="white [3201]" strokeweight=".5pt">
                <v:textbox>
                  <w:txbxContent>
                    <w:p w:rsidR="00A43570" w:rsidRDefault="00A43570">
                      <w:r>
                        <w:t>Reports:</w:t>
                      </w:r>
                    </w:p>
                    <w:p w:rsidR="00A43570" w:rsidRDefault="00A43570">
                      <w:r>
                        <w:t>The 4 types of reports are:</w:t>
                      </w:r>
                    </w:p>
                    <w:p w:rsidR="00A43570" w:rsidRDefault="00A43570" w:rsidP="00A4357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Overall competitor report based on individual performance</w:t>
                      </w:r>
                    </w:p>
                    <w:p w:rsidR="00A43570" w:rsidRDefault="00A43570" w:rsidP="00A4357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Leader board of reaction test results</w:t>
                      </w:r>
                    </w:p>
                    <w:p w:rsidR="00A43570" w:rsidRDefault="00A43570" w:rsidP="00A4357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Lead board of climb times</w:t>
                      </w:r>
                    </w:p>
                    <w:p w:rsidR="00A43570" w:rsidRDefault="00A43570" w:rsidP="00A4357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Overall leader board based on reaction and climb times</w:t>
                      </w:r>
                    </w:p>
                    <w:p w:rsidR="00A43570" w:rsidRDefault="00A43570" w:rsidP="00A43570">
                      <w:r>
                        <w:t>(if user enters 1, a report is shown of a single competitor’s details)</w:t>
                      </w:r>
                    </w:p>
                    <w:p w:rsidR="00A43570" w:rsidRDefault="00A43570" w:rsidP="00A43570">
                      <w:r>
                        <w:t>(if user enters 2, a report is shown of reaction time scores)</w:t>
                      </w:r>
                    </w:p>
                    <w:p w:rsidR="00A43570" w:rsidRDefault="00A43570" w:rsidP="00A43570">
                      <w:r>
                        <w:t>(if user enters 3, a report is shown of climb scores)</w:t>
                      </w:r>
                    </w:p>
                    <w:p w:rsidR="00A43570" w:rsidRDefault="00A43570" w:rsidP="00A43570">
                      <w:r>
                        <w:t>(if user enters 4, a report is shown of an overall leader board)</w:t>
                      </w:r>
                    </w:p>
                    <w:p w:rsidR="00A43570" w:rsidRDefault="00A43570" w:rsidP="00A43570">
                      <w:r>
                        <w:t>Do you want to produce another report?</w:t>
                      </w:r>
                    </w:p>
                    <w:p w:rsidR="00A43570" w:rsidRDefault="00A43570" w:rsidP="00A43570">
                      <w:r>
                        <w:t>(if yes, the user is taken back to the start of the report menu)</w:t>
                      </w:r>
                    </w:p>
                    <w:p w:rsidR="00A43570" w:rsidRDefault="00A43570" w:rsidP="00A43570">
                      <w:r>
                        <w:t>(if no, the user is taken back to the menu screen)</w:t>
                      </w:r>
                    </w:p>
                  </w:txbxContent>
                </v:textbox>
              </v:shape>
            </w:pict>
          </mc:Fallback>
        </mc:AlternateContent>
      </w:r>
      <w:r w:rsidR="00E858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974080" cy="5196840"/>
                <wp:effectExtent l="0" t="0" r="26670" b="228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519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58CC" w:rsidRDefault="00186A2F">
                            <w:r>
                              <w:t>75</w:t>
                            </w:r>
                          </w:p>
                          <w:p w:rsidR="00186A2F" w:rsidRDefault="00186A2F">
                            <w:r>
                              <w:t>6</w:t>
                            </w:r>
                          </w:p>
                          <w:p w:rsidR="00186A2F" w:rsidRDefault="00186A2F">
                            <w:r>
                              <w:t>90</w:t>
                            </w:r>
                          </w:p>
                          <w:p w:rsidR="00186A2F" w:rsidRDefault="00186A2F">
                            <w:r>
                              <w:t>15</w:t>
                            </w:r>
                          </w:p>
                          <w:p w:rsidR="00186A2F" w:rsidRDefault="00186A2F">
                            <w:r>
                              <w:t>5</w:t>
                            </w:r>
                          </w:p>
                          <w:p w:rsidR="00186A2F" w:rsidRDefault="00186A2F">
                            <w:r>
                              <w:t>(User input)</w:t>
                            </w:r>
                          </w:p>
                          <w:p w:rsidR="00186A2F" w:rsidRDefault="00186A2F">
                            <w:r>
                              <w:t>Your time was: (time)</w:t>
                            </w:r>
                          </w:p>
                          <w:p w:rsidR="00186A2F" w:rsidRDefault="002124FC">
                            <w:r>
                              <w:t>(repeated 3 times</w:t>
                            </w:r>
                            <w:r w:rsidR="00186A2F">
                              <w:t>)</w:t>
                            </w:r>
                          </w:p>
                          <w:p w:rsidR="00186A2F" w:rsidRDefault="00186A2F">
                            <w:r>
                              <w:t>Your average time was: (Average time</w:t>
                            </w:r>
                            <w:r w:rsidR="00E94BF2">
                              <w:t>)</w:t>
                            </w:r>
                          </w:p>
                          <w:p w:rsidR="00E94BF2" w:rsidRDefault="00E94BF2">
                            <w:r>
                              <w:t>(Time recorded to CSV)</w:t>
                            </w:r>
                          </w:p>
                          <w:p w:rsidR="00E94BF2" w:rsidRDefault="00E94BF2">
                            <w:r>
                              <w:t xml:space="preserve">Enter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the word that appears on screen:</w:t>
                            </w:r>
                          </w:p>
                          <w:p w:rsidR="00E94BF2" w:rsidRDefault="00E94BF2">
                            <w:proofErr w:type="spellStart"/>
                            <w:r>
                              <w:t>WonderWalls</w:t>
                            </w:r>
                            <w:proofErr w:type="spellEnd"/>
                          </w:p>
                          <w:p w:rsidR="00E94BF2" w:rsidRDefault="00E94BF2">
                            <w:r>
                              <w:t>(User input)</w:t>
                            </w:r>
                          </w:p>
                          <w:p w:rsidR="00E94BF2" w:rsidRDefault="00E94BF2">
                            <w:r>
                              <w:t>(repeated 3 times with different words)</w:t>
                            </w:r>
                          </w:p>
                          <w:p w:rsidR="00E94BF2" w:rsidRDefault="00E94BF2">
                            <w:r>
                              <w:t>Your times were: (times)</w:t>
                            </w:r>
                          </w:p>
                          <w:p w:rsidR="00E94BF2" w:rsidRDefault="00E94BF2">
                            <w:r>
                              <w:t>Your average time was: (Average time)</w:t>
                            </w:r>
                          </w:p>
                          <w:p w:rsidR="00E94BF2" w:rsidRDefault="00E94BF2">
                            <w:r>
                              <w:t>(time recorded to CSV)</w:t>
                            </w:r>
                          </w:p>
                          <w:p w:rsidR="00E94BF2" w:rsidRDefault="00E94BF2">
                            <w:r>
                              <w:t>(System returns to menu screen)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0;margin-top:0;width:470.4pt;height:409.2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" fillcolor="white [3201]" strokeweight=".5pt">
                <v:textbox>
                  <w:txbxContent>
                    <w:p w:rsidR="00E858CC" w:rsidRDefault="00186A2F">
                      <w:r>
                        <w:t>75</w:t>
                      </w:r>
                    </w:p>
                    <w:p w:rsidR="00186A2F" w:rsidRDefault="00186A2F">
                      <w:r>
                        <w:t>6</w:t>
                      </w:r>
                    </w:p>
                    <w:p w:rsidR="00186A2F" w:rsidRDefault="00186A2F">
                      <w:r>
                        <w:t>90</w:t>
                      </w:r>
                    </w:p>
                    <w:p w:rsidR="00186A2F" w:rsidRDefault="00186A2F">
                      <w:r>
                        <w:t>15</w:t>
                      </w:r>
                    </w:p>
                    <w:p w:rsidR="00186A2F" w:rsidRDefault="00186A2F">
                      <w:r>
                        <w:t>5</w:t>
                      </w:r>
                    </w:p>
                    <w:p w:rsidR="00186A2F" w:rsidRDefault="00186A2F">
                      <w:r>
                        <w:t>(User input)</w:t>
                      </w:r>
                    </w:p>
                    <w:p w:rsidR="00186A2F" w:rsidRDefault="00186A2F">
                      <w:r>
                        <w:t>Your time was: (time)</w:t>
                      </w:r>
                    </w:p>
                    <w:p w:rsidR="00186A2F" w:rsidRDefault="002124FC">
                      <w:r>
                        <w:t>(repeated 3 times</w:t>
                      </w:r>
                      <w:bookmarkStart w:id="1" w:name="_GoBack"/>
                      <w:bookmarkEnd w:id="1"/>
                      <w:r w:rsidR="00186A2F">
                        <w:t>)</w:t>
                      </w:r>
                    </w:p>
                    <w:p w:rsidR="00186A2F" w:rsidRDefault="00186A2F">
                      <w:r>
                        <w:t>Your average time was: (Average time</w:t>
                      </w:r>
                      <w:r w:rsidR="00E94BF2">
                        <w:t>)</w:t>
                      </w:r>
                    </w:p>
                    <w:p w:rsidR="00E94BF2" w:rsidRDefault="00E94BF2">
                      <w:r>
                        <w:t>(Time recorded to CSV)</w:t>
                      </w:r>
                    </w:p>
                    <w:p w:rsidR="00E94BF2" w:rsidRDefault="00E94BF2">
                      <w:r>
                        <w:t>Enter In the word that appears on screen:</w:t>
                      </w:r>
                    </w:p>
                    <w:p w:rsidR="00E94BF2" w:rsidRDefault="00E94BF2">
                      <w:r>
                        <w:t>WonderWalls</w:t>
                      </w:r>
                    </w:p>
                    <w:p w:rsidR="00E94BF2" w:rsidRDefault="00E94BF2">
                      <w:r>
                        <w:t>(User input)</w:t>
                      </w:r>
                    </w:p>
                    <w:p w:rsidR="00E94BF2" w:rsidRDefault="00E94BF2">
                      <w:r>
                        <w:t>(repeated 3 times with different words)</w:t>
                      </w:r>
                    </w:p>
                    <w:p w:rsidR="00E94BF2" w:rsidRDefault="00E94BF2">
                      <w:r>
                        <w:t>Your times were: (times)</w:t>
                      </w:r>
                    </w:p>
                    <w:p w:rsidR="00E94BF2" w:rsidRDefault="00E94BF2">
                      <w:r>
                        <w:t>Your average time was: (Average time)</w:t>
                      </w:r>
                    </w:p>
                    <w:p w:rsidR="00E94BF2" w:rsidRDefault="00E94BF2">
                      <w:r>
                        <w:t>(time recorded to CSV)</w:t>
                      </w:r>
                    </w:p>
                    <w:p w:rsidR="00E94BF2" w:rsidRDefault="00E94BF2">
                      <w:r>
                        <w:t>(System returns to menu screen)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43570" w:rsidRPr="00A43570" w:rsidRDefault="00A43570" w:rsidP="00A43570"/>
    <w:p w:rsidR="00A43570" w:rsidRPr="00A43570" w:rsidRDefault="00A43570" w:rsidP="00A43570"/>
    <w:p w:rsidR="00A43570" w:rsidRPr="00A43570" w:rsidRDefault="00A43570" w:rsidP="00A43570"/>
    <w:p w:rsidR="00A43570" w:rsidRPr="00A43570" w:rsidRDefault="00A43570" w:rsidP="00A43570"/>
    <w:p w:rsidR="00A43570" w:rsidRDefault="00A43570" w:rsidP="00A43570"/>
    <w:p w:rsidR="00A43570" w:rsidRDefault="00A43570" w:rsidP="00A43570">
      <w:pPr>
        <w:tabs>
          <w:tab w:val="left" w:pos="5988"/>
        </w:tabs>
      </w:pPr>
      <w:r>
        <w:tab/>
      </w:r>
    </w:p>
    <w:p w:rsidR="00A43570" w:rsidRDefault="00A43570" w:rsidP="00A43570">
      <w:pPr>
        <w:tabs>
          <w:tab w:val="left" w:pos="5988"/>
        </w:tabs>
      </w:pPr>
    </w:p>
    <w:p w:rsidR="00A43570" w:rsidRDefault="00A43570" w:rsidP="00A43570">
      <w:pPr>
        <w:tabs>
          <w:tab w:val="left" w:pos="5988"/>
        </w:tabs>
      </w:pPr>
    </w:p>
    <w:p w:rsidR="00A43570" w:rsidRDefault="00A43570" w:rsidP="00A43570">
      <w:pPr>
        <w:tabs>
          <w:tab w:val="left" w:pos="5988"/>
        </w:tabs>
      </w:pPr>
    </w:p>
    <w:p w:rsidR="00A43570" w:rsidRDefault="00A43570" w:rsidP="00A43570">
      <w:pPr>
        <w:tabs>
          <w:tab w:val="left" w:pos="5988"/>
        </w:tabs>
      </w:pPr>
    </w:p>
    <w:p w:rsidR="00A43570" w:rsidRDefault="00A43570" w:rsidP="00A43570">
      <w:pPr>
        <w:tabs>
          <w:tab w:val="left" w:pos="5988"/>
        </w:tabs>
      </w:pPr>
    </w:p>
    <w:p w:rsidR="00A43570" w:rsidRDefault="00DE3B5B" w:rsidP="00A43570">
      <w:pPr>
        <w:tabs>
          <w:tab w:val="left" w:pos="5988"/>
        </w:tabs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909320</wp:posOffset>
            </wp:positionH>
            <wp:positionV relativeFrom="paragraph">
              <wp:posOffset>-361950</wp:posOffset>
            </wp:positionV>
            <wp:extent cx="3742055" cy="4476750"/>
            <wp:effectExtent l="0" t="5397" r="5397" b="5398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 on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11" t="5317" b="37887"/>
                    <a:stretch/>
                  </pic:blipFill>
                  <pic:spPr bwMode="auto">
                    <a:xfrm rot="16200000">
                      <a:off x="0" y="0"/>
                      <a:ext cx="3742055" cy="447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3B5B" w:rsidRDefault="00DE3B5B" w:rsidP="00A43570">
      <w:pPr>
        <w:tabs>
          <w:tab w:val="left" w:pos="5988"/>
        </w:tabs>
      </w:pPr>
    </w:p>
    <w:p w:rsidR="00DE3B5B" w:rsidRDefault="00DE3B5B" w:rsidP="00A43570">
      <w:pPr>
        <w:tabs>
          <w:tab w:val="left" w:pos="5988"/>
        </w:tabs>
      </w:pPr>
    </w:p>
    <w:p w:rsidR="00DE3B5B" w:rsidRDefault="00DE3B5B" w:rsidP="00A43570">
      <w:pPr>
        <w:tabs>
          <w:tab w:val="left" w:pos="5988"/>
        </w:tabs>
      </w:pPr>
    </w:p>
    <w:p w:rsidR="00DE3B5B" w:rsidRDefault="00DE3B5B" w:rsidP="00A43570">
      <w:pPr>
        <w:tabs>
          <w:tab w:val="left" w:pos="5988"/>
        </w:tabs>
      </w:pPr>
    </w:p>
    <w:p w:rsidR="00DE3B5B" w:rsidRDefault="00DE3B5B" w:rsidP="00A43570">
      <w:pPr>
        <w:tabs>
          <w:tab w:val="left" w:pos="5988"/>
        </w:tabs>
      </w:pPr>
    </w:p>
    <w:p w:rsidR="00DE3B5B" w:rsidRDefault="00DE3B5B" w:rsidP="00A43570">
      <w:pPr>
        <w:tabs>
          <w:tab w:val="left" w:pos="5988"/>
        </w:tabs>
      </w:pPr>
    </w:p>
    <w:p w:rsidR="00DE3B5B" w:rsidRDefault="00DE3B5B" w:rsidP="00A43570">
      <w:pPr>
        <w:tabs>
          <w:tab w:val="left" w:pos="5988"/>
        </w:tabs>
      </w:pPr>
    </w:p>
    <w:p w:rsidR="00DE3B5B" w:rsidRDefault="00DE3B5B" w:rsidP="00A43570">
      <w:pPr>
        <w:tabs>
          <w:tab w:val="left" w:pos="5988"/>
        </w:tabs>
      </w:pPr>
    </w:p>
    <w:p w:rsidR="00DE3B5B" w:rsidRDefault="00DE3B5B" w:rsidP="00A43570">
      <w:pPr>
        <w:tabs>
          <w:tab w:val="left" w:pos="5988"/>
        </w:tabs>
      </w:pPr>
    </w:p>
    <w:p w:rsidR="00DE3B5B" w:rsidRDefault="00DE3B5B" w:rsidP="00A43570">
      <w:pPr>
        <w:tabs>
          <w:tab w:val="left" w:pos="5988"/>
        </w:tabs>
      </w:pPr>
    </w:p>
    <w:p w:rsidR="00DE3B5B" w:rsidRDefault="00DE3B5B" w:rsidP="00A43570">
      <w:pPr>
        <w:tabs>
          <w:tab w:val="left" w:pos="5988"/>
        </w:tabs>
      </w:pPr>
    </w:p>
    <w:p w:rsidR="00DE3B5B" w:rsidRDefault="00DE3B5B" w:rsidP="00A43570">
      <w:pPr>
        <w:tabs>
          <w:tab w:val="left" w:pos="5988"/>
        </w:tabs>
      </w:pPr>
    </w:p>
    <w:p w:rsidR="00DE3B5B" w:rsidRDefault="00DE3B5B" w:rsidP="00A43570">
      <w:pPr>
        <w:tabs>
          <w:tab w:val="left" w:pos="5988"/>
        </w:tabs>
      </w:pPr>
    </w:p>
    <w:p w:rsidR="00DE3B5B" w:rsidRDefault="00DE3B5B" w:rsidP="00A43570">
      <w:pPr>
        <w:tabs>
          <w:tab w:val="left" w:pos="5988"/>
        </w:tabs>
        <w:rPr>
          <w:noProof/>
          <w:lang w:eastAsia="en-GB"/>
        </w:rPr>
      </w:pPr>
    </w:p>
    <w:p w:rsidR="00DE3B5B" w:rsidRDefault="00DE3B5B" w:rsidP="00A43570">
      <w:pPr>
        <w:tabs>
          <w:tab w:val="left" w:pos="5988"/>
        </w:tabs>
        <w:rPr>
          <w:noProof/>
          <w:lang w:eastAsia="en-GB"/>
        </w:rPr>
      </w:pPr>
    </w:p>
    <w:p w:rsidR="00DE3B5B" w:rsidRDefault="00DE3B5B" w:rsidP="00A43570">
      <w:pPr>
        <w:tabs>
          <w:tab w:val="left" w:pos="5988"/>
        </w:tabs>
      </w:pPr>
    </w:p>
    <w:p w:rsidR="00DE3B5B" w:rsidRDefault="00DE3B5B">
      <w:r>
        <w:br w:type="page"/>
      </w:r>
    </w:p>
    <w:p w:rsidR="00DE3B5B" w:rsidRDefault="00DE3B5B" w:rsidP="00A43570">
      <w:pPr>
        <w:tabs>
          <w:tab w:val="left" w:pos="5988"/>
        </w:tabs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-1270000</wp:posOffset>
            </wp:positionH>
            <wp:positionV relativeFrom="paragraph">
              <wp:posOffset>650875</wp:posOffset>
            </wp:positionV>
            <wp:extent cx="4841875" cy="3540125"/>
            <wp:effectExtent l="3175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tering details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2" t="766" r="-106" b="54322"/>
                    <a:stretch/>
                  </pic:blipFill>
                  <pic:spPr bwMode="auto">
                    <a:xfrm rot="16200000">
                      <a:off x="0" y="0"/>
                      <a:ext cx="4841875" cy="354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3B5B" w:rsidRDefault="00DE3B5B"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1820545</wp:posOffset>
            </wp:positionH>
            <wp:positionV relativeFrom="paragraph">
              <wp:posOffset>3694430</wp:posOffset>
            </wp:positionV>
            <wp:extent cx="5530215" cy="3415030"/>
            <wp:effectExtent l="0" t="9207" r="4127" b="4128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ports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" t="56674"/>
                    <a:stretch/>
                  </pic:blipFill>
                  <pic:spPr bwMode="auto">
                    <a:xfrm rot="5400000">
                      <a:off x="0" y="0"/>
                      <a:ext cx="5530215" cy="341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DE3B5B" w:rsidRPr="00A43570" w:rsidRDefault="00DE3B5B" w:rsidP="00A43570">
      <w:pPr>
        <w:tabs>
          <w:tab w:val="left" w:pos="5988"/>
        </w:tabs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1666875</wp:posOffset>
            </wp:positionH>
            <wp:positionV relativeFrom="paragraph">
              <wp:posOffset>4953000</wp:posOffset>
            </wp:positionV>
            <wp:extent cx="2340610" cy="3948430"/>
            <wp:effectExtent l="0" t="381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action test.jpe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2" t="49907"/>
                    <a:stretch/>
                  </pic:blipFill>
                  <pic:spPr bwMode="auto">
                    <a:xfrm rot="16200000">
                      <a:off x="0" y="0"/>
                      <a:ext cx="2340610" cy="394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-76200</wp:posOffset>
            </wp:positionH>
            <wp:positionV relativeFrom="paragraph">
              <wp:posOffset>904875</wp:posOffset>
            </wp:positionV>
            <wp:extent cx="5675630" cy="3866515"/>
            <wp:effectExtent l="9207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action test.jpe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" t="492" b="50454"/>
                    <a:stretch/>
                  </pic:blipFill>
                  <pic:spPr bwMode="auto">
                    <a:xfrm rot="16200000">
                      <a:off x="0" y="0"/>
                      <a:ext cx="5675630" cy="386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2A0">
        <w:t xml:space="preserve"> </w:t>
      </w:r>
      <w:bookmarkStart w:id="0" w:name="_GoBack"/>
      <w:bookmarkEnd w:id="0"/>
    </w:p>
    <w:sectPr w:rsidR="00DE3B5B" w:rsidRPr="00A43570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695" w:rsidRDefault="003C4695" w:rsidP="003C4695">
      <w:pPr>
        <w:spacing w:after="0" w:line="240" w:lineRule="auto"/>
      </w:pPr>
      <w:r>
        <w:separator/>
      </w:r>
    </w:p>
  </w:endnote>
  <w:endnote w:type="continuationSeparator" w:id="0">
    <w:p w:rsidR="003C4695" w:rsidRDefault="003C4695" w:rsidP="003C4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B5B" w:rsidRDefault="00DE3B5B">
    <w:pPr>
      <w:pStyle w:val="Footer"/>
    </w:pPr>
  </w:p>
  <w:p w:rsidR="00DE3B5B" w:rsidRDefault="00DE3B5B">
    <w:pPr>
      <w:pStyle w:val="Footer"/>
    </w:pPr>
  </w:p>
  <w:p w:rsidR="00DE3B5B" w:rsidRDefault="00DE3B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695" w:rsidRDefault="003C4695" w:rsidP="003C4695">
      <w:pPr>
        <w:spacing w:after="0" w:line="240" w:lineRule="auto"/>
      </w:pPr>
      <w:r>
        <w:separator/>
      </w:r>
    </w:p>
  </w:footnote>
  <w:footnote w:type="continuationSeparator" w:id="0">
    <w:p w:rsidR="003C4695" w:rsidRDefault="003C4695" w:rsidP="003C4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43C46"/>
    <w:multiLevelType w:val="hybridMultilevel"/>
    <w:tmpl w:val="AE4877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63CF3"/>
    <w:multiLevelType w:val="hybridMultilevel"/>
    <w:tmpl w:val="8ED4D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6FD"/>
    <w:rsid w:val="000F72A0"/>
    <w:rsid w:val="00186A2F"/>
    <w:rsid w:val="001F5CBF"/>
    <w:rsid w:val="002124FC"/>
    <w:rsid w:val="003C0D53"/>
    <w:rsid w:val="003C4695"/>
    <w:rsid w:val="008A378F"/>
    <w:rsid w:val="00910523"/>
    <w:rsid w:val="00943C5C"/>
    <w:rsid w:val="00A43570"/>
    <w:rsid w:val="00AD16FD"/>
    <w:rsid w:val="00AD6F35"/>
    <w:rsid w:val="00DE3B5B"/>
    <w:rsid w:val="00E858CC"/>
    <w:rsid w:val="00E94BF2"/>
    <w:rsid w:val="00F2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BC8E"/>
  <w15:chartTrackingRefBased/>
  <w15:docId w15:val="{66E4E8E1-33BC-4F11-8F30-71B7F63F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5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4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695"/>
  </w:style>
  <w:style w:type="paragraph" w:styleId="Footer">
    <w:name w:val="footer"/>
    <w:basedOn w:val="Normal"/>
    <w:link w:val="FooterChar"/>
    <w:uiPriority w:val="99"/>
    <w:unhideWhenUsed/>
    <w:rsid w:val="003C4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E7DB0-1DCD-41C8-B79A-0F7F9D89E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3D9AA32F</Template>
  <TotalTime>47</TotalTime>
  <Pages>6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C2k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jross466</dc:creator>
  <cp:keywords/>
  <dc:description/>
  <cp:lastModifiedBy>jross466</cp:lastModifiedBy>
  <cp:revision>7</cp:revision>
  <dcterms:created xsi:type="dcterms:W3CDTF">2019-02-13T11:16:00Z</dcterms:created>
  <dcterms:modified xsi:type="dcterms:W3CDTF">2019-02-27T11:44:00Z</dcterms:modified>
</cp:coreProperties>
</file>